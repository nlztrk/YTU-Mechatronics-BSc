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393" w:rsidRPr="001F37E1" w:rsidRDefault="00906393" w:rsidP="00906393">
      <w:pPr>
        <w:pStyle w:val="Altyaz"/>
      </w:pPr>
      <w:r w:rsidRPr="001F37E1">
        <w:rPr>
          <w:lang w:bidi="tr-TR"/>
        </w:rPr>
        <w:t xml:space="preserve"> </w:t>
      </w:r>
      <w:r w:rsidR="00DF0BED">
        <w:rPr>
          <w:lang w:bidi="tr-TR"/>
        </w:rPr>
        <w:t>29/12/2017</w:t>
      </w:r>
    </w:p>
    <w:sdt>
      <w:sdtPr>
        <w:alias w:val="Tarih girin:"/>
        <w:tag w:val="Tarih girin:"/>
        <w:id w:val="-2072651219"/>
        <w:placeholder>
          <w:docPart w:val="72B65EF9EE14471584C738E14D094EDE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1F37E1" w:rsidRDefault="00DF0BED" w:rsidP="00906393">
          <w:pPr>
            <w:pStyle w:val="Altyaz"/>
          </w:pPr>
          <w:r>
            <w:t xml:space="preserve"> </w:t>
          </w:r>
        </w:p>
      </w:sdtContent>
    </w:sdt>
    <w:p w:rsidR="00906393" w:rsidRPr="001F37E1" w:rsidRDefault="00906393" w:rsidP="00906393">
      <w:pPr>
        <w:pStyle w:val="Logo"/>
      </w:pPr>
      <w:r w:rsidRPr="001F37E1">
        <w:rPr>
          <w:noProof/>
          <w:lang w:eastAsia="tr-TR"/>
        </w:rPr>
        <w:drawing>
          <wp:inline distT="0" distB="0" distL="0" distR="0" wp14:anchorId="1A52B269" wp14:editId="719338A3">
            <wp:extent cx="2414444" cy="2571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40" cy="25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Başlık girin:"/>
        <w:tag w:val="Başlık girin:"/>
        <w:id w:val="1212537942"/>
        <w:placeholder>
          <w:docPart w:val="63BEAE51036E4A9680FAFAF61731F00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1F37E1" w:rsidRDefault="00DF0BED" w:rsidP="00906393">
          <w:pPr>
            <w:pStyle w:val="KonuBal"/>
          </w:pPr>
          <w:r>
            <w:t>FILTERING ECG SIGNAL</w:t>
          </w:r>
        </w:p>
      </w:sdtContent>
    </w:sdt>
    <w:sdt>
      <w:sdtPr>
        <w:alias w:val="Alt başlık girin:"/>
        <w:tag w:val="Alt başlık girin:"/>
        <w:id w:val="-450009744"/>
        <w:placeholder>
          <w:docPart w:val="FD441C42BDB949C8A3B26CCF55AD3D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1F37E1" w:rsidRDefault="00DF0BED" w:rsidP="00906393">
          <w:pPr>
            <w:pStyle w:val="Altyaz"/>
          </w:pPr>
          <w:r>
            <w:t>Sıgnal processıng project #2</w:t>
          </w:r>
        </w:p>
      </w:sdtContent>
    </w:sdt>
    <w:p w:rsidR="00906393" w:rsidRPr="001F37E1" w:rsidRDefault="003F5CC3" w:rsidP="00906393">
      <w:pPr>
        <w:pStyle w:val="letiimbilgileri"/>
      </w:pPr>
      <w:sdt>
        <w:sdtPr>
          <w:alias w:val="Adınızı girin:"/>
          <w:tag w:val="Adınızı girin:"/>
          <w:id w:val="309291052"/>
          <w:placeholder>
            <w:docPart w:val="8F445E01D0F44D14805339547608D10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DF0BED">
            <w:t>ANIL Öztürk</w:t>
          </w:r>
        </w:sdtContent>
      </w:sdt>
    </w:p>
    <w:p w:rsidR="00906393" w:rsidRPr="001F37E1" w:rsidRDefault="003F5CC3" w:rsidP="00906393">
      <w:pPr>
        <w:pStyle w:val="letiimbilgileri"/>
      </w:pPr>
      <w:sdt>
        <w:sdtPr>
          <w:alias w:val="Şirket adını girin:"/>
          <w:tag w:val="Şirket adını girin:"/>
          <w:id w:val="733736139"/>
          <w:placeholder>
            <w:docPart w:val="A0CF11A7A6BD44EA94308223A16CE8B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DF0BED">
            <w:t>14067019</w:t>
          </w:r>
        </w:sdtContent>
      </w:sdt>
    </w:p>
    <w:p w:rsidR="00906393" w:rsidRPr="001F37E1" w:rsidRDefault="003F5CC3" w:rsidP="00906393">
      <w:pPr>
        <w:pStyle w:val="letiimbilgileri"/>
      </w:pPr>
      <w:sdt>
        <w:sdtPr>
          <w:alias w:val="Şirket adresini girin:"/>
          <w:tag w:val="Şirket adresini girin:"/>
          <w:id w:val="-1515219664"/>
          <w:placeholder>
            <w:docPart w:val="DD4D94F155624237BAB0B918184DC051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DF0BED">
            <w:t xml:space="preserve"> </w:t>
          </w:r>
        </w:sdtContent>
      </w:sdt>
    </w:p>
    <w:sdt>
      <w:sdtPr>
        <w:alias w:val="Başlık:"/>
        <w:tag w:val="Başlık:"/>
        <w:id w:val="135919152"/>
        <w:placeholder>
          <w:docPart w:val="3435A8CE394D4A2F9762DA65E71695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1F37E1" w:rsidRDefault="00DF0BED" w:rsidP="00906393">
          <w:pPr>
            <w:pStyle w:val="Balk1"/>
          </w:pPr>
          <w:r>
            <w:t>FILTERING ECG SIGNAL</w:t>
          </w:r>
        </w:p>
      </w:sdtContent>
    </w:sdt>
    <w:p w:rsidR="00DF0BED" w:rsidRDefault="00DF0BED" w:rsidP="00906393">
      <w:pPr>
        <w:pStyle w:val="Balk2"/>
      </w:pPr>
    </w:p>
    <w:p w:rsidR="00906393" w:rsidRPr="00906393" w:rsidRDefault="00DF0BED" w:rsidP="00906393">
      <w:pPr>
        <w:pStyle w:val="Balk2"/>
      </w:pPr>
      <w:r>
        <w:t>THE SOURCE CODE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 xml:space="preserve">filename =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/>
          <w14:ligatures w14:val="none"/>
        </w:rPr>
        <w:t>'noisy_ecg.mat'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myVars = {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/>
          <w14:ligatures w14:val="none"/>
        </w:rPr>
        <w:t>'Ts'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,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/>
          <w14:ligatures w14:val="none"/>
        </w:rPr>
        <w:t>'ecg'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,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/>
          <w14:ligatures w14:val="none"/>
        </w:rPr>
        <w:t>'fs'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};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S = load(filename,myVars{:});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Ts=0.002;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fs=1/Ts;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wm=pi*fs;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wc=2*pi*(40/fs);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n=-30:30;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h=sinc(wc*n/pi)*wc/pi;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figure(1)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t=0:Ts:9.998;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subplot(3,1,1)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plot(t,S.ecg);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xlabel(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/>
          <w14:ligatures w14:val="none"/>
        </w:rPr>
        <w:t>'Time'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)</w:t>
      </w:r>
      <w:r w:rsidR="002D1787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ylabel(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/>
          <w14:ligatures w14:val="none"/>
        </w:rPr>
        <w:t>'Amplitude'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)</w:t>
      </w:r>
      <w:r w:rsidR="002D1787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/>
          <w14:ligatures w14:val="none"/>
        </w:rPr>
        <w:t xml:space="preserve"> 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y=filtfilt(h,1,S.ecg);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subplot(3,1,2);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plot(t,y);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xlabel(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/>
          <w14:ligatures w14:val="none"/>
        </w:rPr>
        <w:t>'Time'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)</w:t>
      </w:r>
      <w:r w:rsidR="002D1787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ylabel(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/>
          <w14:ligatures w14:val="none"/>
        </w:rPr>
        <w:t>'Amplitude'</w:t>
      </w:r>
      <w:r w:rsidR="002D1787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);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/>
          <w14:ligatures w14:val="none"/>
        </w:rPr>
        <w:t xml:space="preserve"> 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a=filter(h,1,S.ecg);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subplot(3,1,3);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plot(t,a);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xlabel(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/>
          <w14:ligatures w14:val="none"/>
        </w:rPr>
        <w:t>'Time'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)</w:t>
      </w:r>
      <w:r w:rsidR="002D1787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ylabel(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/>
          <w14:ligatures w14:val="none"/>
        </w:rPr>
        <w:t>'Amplitude'</w:t>
      </w:r>
      <w:r w:rsidR="002D1787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);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/>
          <w14:ligatures w14:val="none"/>
        </w:rPr>
        <w:t xml:space="preserve"> 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/>
          <w14:ligatures w14:val="none"/>
        </w:rPr>
        <w:t xml:space="preserve"> 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figure(2)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imp = [1; zeros(180,1)];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impresponse_filter=filter(h,1,imp);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b=stem(0:180,impresponse_filter);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xlabel(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/>
          <w14:ligatures w14:val="none"/>
        </w:rPr>
        <w:t>'Samples'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)</w:t>
      </w:r>
      <w:r w:rsidR="002D1787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ylabel(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eastAsia="en-US"/>
          <w14:ligatures w14:val="none"/>
        </w:rPr>
        <w:t>'Amplitude'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)</w:t>
      </w:r>
      <w:r w:rsidR="002D1787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228B22"/>
          <w:kern w:val="0"/>
          <w:sz w:val="20"/>
          <w:szCs w:val="20"/>
          <w:lang w:eastAsia="en-US"/>
          <w14:ligatures w14:val="none"/>
        </w:rPr>
        <w:t xml:space="preserve"> 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figure(3)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>freqz(h);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</w:p>
    <w:p w:rsidR="00DF0BED" w:rsidRDefault="00DF0BED" w:rsidP="00DF0BED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</w:p>
    <w:p w:rsidR="00906393" w:rsidRPr="001F37E1" w:rsidRDefault="00906393" w:rsidP="00906393"/>
    <w:p w:rsidR="00F7679E" w:rsidRDefault="00F7679E" w:rsidP="00F7679E">
      <w:pPr>
        <w:pStyle w:val="Balk2"/>
      </w:pPr>
    </w:p>
    <w:p w:rsidR="00F7679E" w:rsidRDefault="002D1787" w:rsidP="00F7679E">
      <w:pPr>
        <w:pStyle w:val="Balk2"/>
      </w:pPr>
      <w:r>
        <w:t>THE FILTER COEFFICIENTS</w:t>
      </w:r>
    </w:p>
    <w:p w:rsidR="00F7679E" w:rsidRPr="00F7679E" w:rsidRDefault="00F7679E" w:rsidP="00F7679E">
      <w:pPr>
        <w:pStyle w:val="Balk3"/>
      </w:pPr>
    </w:p>
    <w:p w:rsidR="00906393" w:rsidRDefault="002D1787" w:rsidP="00F7679E">
      <w:pPr>
        <w:jc w:val="both"/>
      </w:pPr>
      <w:r>
        <w:t>We can get the filter coefficients from the impulse response matrix’ elements. We can obtain them as;</w:t>
      </w:r>
    </w:p>
    <w:p w:rsidR="002D1787" w:rsidRDefault="002D1787" w:rsidP="002D1787"/>
    <w:p w:rsidR="00F7679E" w:rsidRDefault="00F7679E" w:rsidP="002D1787">
      <w:pPr>
        <w:sectPr w:rsidR="00F7679E" w:rsidSect="00C917C8">
          <w:footerReference w:type="default" r:id="rId9"/>
          <w:headerReference w:type="first" r:id="rId10"/>
          <w:pgSz w:w="11906" w:h="16838" w:code="9"/>
          <w:pgMar w:top="1134" w:right="1440" w:bottom="1134" w:left="1440" w:header="720" w:footer="578" w:gutter="0"/>
          <w:pgNumType w:start="0"/>
          <w:cols w:space="720"/>
          <w:titlePg/>
          <w:docGrid w:linePitch="360"/>
        </w:sectPr>
      </w:pPr>
    </w:p>
    <w:p w:rsidR="002D1787" w:rsidRDefault="002D1787" w:rsidP="002D1787">
      <w:r>
        <w:t>a(0) = 0.0062366</w:t>
      </w:r>
    </w:p>
    <w:p w:rsidR="002D1787" w:rsidRDefault="002D1787" w:rsidP="002D1787">
      <w:r>
        <w:t>a(1) = 0.00993157</w:t>
      </w:r>
    </w:p>
    <w:p w:rsidR="002D1787" w:rsidRDefault="002D1787" w:rsidP="002D1787">
      <w:r>
        <w:t>a(2) = 0.0113458</w:t>
      </w:r>
    </w:p>
    <w:p w:rsidR="002D1787" w:rsidRDefault="002D1787" w:rsidP="002D1787">
      <w:r>
        <w:t>a(3) = 0.009954</w:t>
      </w:r>
    </w:p>
    <w:p w:rsidR="002D1787" w:rsidRDefault="002D1787" w:rsidP="002D1787">
      <w:r>
        <w:t>a(4) = 0.00589796</w:t>
      </w:r>
    </w:p>
    <w:p w:rsidR="002D1787" w:rsidRDefault="002D1787" w:rsidP="002D1787">
      <w:r>
        <w:t>a(5) = 3.89975e-17</w:t>
      </w:r>
    </w:p>
    <w:p w:rsidR="002D1787" w:rsidRDefault="002D1787" w:rsidP="002D1787">
      <w:r>
        <w:t>a(6) = -0.00638946</w:t>
      </w:r>
    </w:p>
    <w:p w:rsidR="002D1787" w:rsidRDefault="002D1787" w:rsidP="002D1787">
      <w:r>
        <w:t>a(7) = -0.0116851</w:t>
      </w:r>
    </w:p>
    <w:p w:rsidR="002D1787" w:rsidRDefault="002D1787" w:rsidP="002D1787">
      <w:r>
        <w:t>a(8) = -0.0144401</w:t>
      </w:r>
    </w:p>
    <w:p w:rsidR="002D1787" w:rsidRDefault="002D1787" w:rsidP="002D1787">
      <w:r>
        <w:t>a(9) = -0.013715</w:t>
      </w:r>
    </w:p>
    <w:p w:rsidR="002D1787" w:rsidRDefault="002D1787" w:rsidP="002D1787">
      <w:r>
        <w:t>a(10) = -0.00935489</w:t>
      </w:r>
    </w:p>
    <w:p w:rsidR="002D1787" w:rsidRDefault="002D1787" w:rsidP="002D1787">
      <w:r>
        <w:t>a(11) = -0.00209973</w:t>
      </w:r>
    </w:p>
    <w:p w:rsidR="002D1787" w:rsidRDefault="002D1787" w:rsidP="002D1787">
      <w:r>
        <w:t>a(12) = 0.00650987</w:t>
      </w:r>
    </w:p>
    <w:p w:rsidR="002D1787" w:rsidRDefault="002D1787" w:rsidP="002D1787">
      <w:r>
        <w:t>a(13) = 0.0144272</w:t>
      </w:r>
    </w:p>
    <w:p w:rsidR="002D1787" w:rsidRDefault="002D1787" w:rsidP="002D1787">
      <w:r>
        <w:t>a(14) = 0.019542</w:t>
      </w:r>
    </w:p>
    <w:p w:rsidR="002D1787" w:rsidRDefault="002D1787" w:rsidP="002D1787">
      <w:r>
        <w:t>a(15) = 0.020182</w:t>
      </w:r>
    </w:p>
    <w:p w:rsidR="002D1787" w:rsidRDefault="002D1787" w:rsidP="002D1787">
      <w:r>
        <w:t>a(16) = 0.0155642</w:t>
      </w:r>
    </w:p>
    <w:p w:rsidR="002D1787" w:rsidRDefault="002D1787" w:rsidP="002D1787">
      <w:r>
        <w:t>a(17) = 0.00608927</w:t>
      </w:r>
    </w:p>
    <w:p w:rsidR="002D1787" w:rsidRDefault="002D1787" w:rsidP="002D1787">
      <w:r>
        <w:t>a(18) = -0.0065967</w:t>
      </w:r>
    </w:p>
    <w:p w:rsidR="002D1787" w:rsidRDefault="002D1787" w:rsidP="002D1787">
      <w:r>
        <w:t>a(19) = -0.0198089</w:t>
      </w:r>
    </w:p>
    <w:p w:rsidR="002D1787" w:rsidRDefault="002D1787" w:rsidP="002D1787">
      <w:r>
        <w:t>a(20) = -0.0302731</w:t>
      </w:r>
    </w:p>
    <w:p w:rsidR="002D1787" w:rsidRDefault="002D1787" w:rsidP="002D1787">
      <w:r>
        <w:t>a(21) = -0.0347413</w:t>
      </w:r>
    </w:p>
    <w:p w:rsidR="002D1787" w:rsidRDefault="002D1787" w:rsidP="002D1787">
      <w:r>
        <w:t>a(22) = -0.0306577</w:t>
      </w:r>
    </w:p>
    <w:p w:rsidR="002D1787" w:rsidRDefault="002D1787" w:rsidP="002D1787">
      <w:r>
        <w:t>a(23) = -0.0167397</w:t>
      </w:r>
    </w:p>
    <w:p w:rsidR="002D1787" w:rsidRDefault="002D1787" w:rsidP="002D1787">
      <w:r>
        <w:t>a(24) = 0.00664913</w:t>
      </w:r>
    </w:p>
    <w:p w:rsidR="002D1787" w:rsidRDefault="002D1787" w:rsidP="002D1787">
      <w:r>
        <w:t>a(25) = 0.0374196</w:t>
      </w:r>
    </w:p>
    <w:p w:rsidR="002D1787" w:rsidRDefault="002D1787" w:rsidP="002D1787">
      <w:r>
        <w:t>a(26) = 0.0720038</w:t>
      </w:r>
    </w:p>
    <w:p w:rsidR="002D1787" w:rsidRDefault="002D1787" w:rsidP="002D1787">
      <w:r>
        <w:t>a(27) = 0.105894</w:t>
      </w:r>
    </w:p>
    <w:p w:rsidR="002D1787" w:rsidRDefault="002D1787" w:rsidP="002D1787">
      <w:r>
        <w:t>a(28) = 0.134379</w:t>
      </w:r>
    </w:p>
    <w:p w:rsidR="002D1787" w:rsidRDefault="002D1787" w:rsidP="002D1787">
      <w:r>
        <w:t>a(29) = 0.153347</w:t>
      </w:r>
    </w:p>
    <w:p w:rsidR="002D1787" w:rsidRDefault="002D1787" w:rsidP="002D1787">
      <w:r>
        <w:t>a(30) =     0.16</w:t>
      </w:r>
    </w:p>
    <w:p w:rsidR="002D1787" w:rsidRDefault="002D1787" w:rsidP="002D1787">
      <w:r>
        <w:t>a(31) = 0.153347</w:t>
      </w:r>
    </w:p>
    <w:p w:rsidR="002D1787" w:rsidRDefault="002D1787" w:rsidP="002D1787">
      <w:r>
        <w:t>a(32) = 0.134379</w:t>
      </w:r>
    </w:p>
    <w:p w:rsidR="002D1787" w:rsidRDefault="002D1787" w:rsidP="002D1787">
      <w:r>
        <w:t>a(33) = 0.105894</w:t>
      </w:r>
    </w:p>
    <w:p w:rsidR="002D1787" w:rsidRDefault="002D1787" w:rsidP="002D1787">
      <w:r>
        <w:t>a(34) = 0.0720038</w:t>
      </w:r>
    </w:p>
    <w:p w:rsidR="002D1787" w:rsidRDefault="002D1787" w:rsidP="002D1787">
      <w:r>
        <w:t>a(35) = 0.0374196</w:t>
      </w:r>
    </w:p>
    <w:p w:rsidR="002D1787" w:rsidRDefault="002D1787" w:rsidP="002D1787">
      <w:r>
        <w:t>a(36) = 0.00664913</w:t>
      </w:r>
    </w:p>
    <w:p w:rsidR="002D1787" w:rsidRDefault="002D1787" w:rsidP="002D1787">
      <w:r>
        <w:t>a(37) = -0.0167397</w:t>
      </w:r>
    </w:p>
    <w:p w:rsidR="002D1787" w:rsidRDefault="002D1787" w:rsidP="002D1787">
      <w:r>
        <w:t>a(38) = -0.0306577</w:t>
      </w:r>
    </w:p>
    <w:p w:rsidR="002D1787" w:rsidRDefault="002D1787" w:rsidP="002D1787">
      <w:r>
        <w:t>a(39) = -0.0347413</w:t>
      </w:r>
    </w:p>
    <w:p w:rsidR="002D1787" w:rsidRDefault="002D1787" w:rsidP="002D1787">
      <w:r>
        <w:t>a(40) = -0.0302731</w:t>
      </w:r>
    </w:p>
    <w:p w:rsidR="002D1787" w:rsidRDefault="002D1787" w:rsidP="002D1787">
      <w:r>
        <w:t>a(41) = -0.0198089</w:t>
      </w:r>
    </w:p>
    <w:p w:rsidR="002D1787" w:rsidRDefault="002D1787" w:rsidP="002D1787">
      <w:r>
        <w:t>a(42) = -0.0065967</w:t>
      </w:r>
    </w:p>
    <w:p w:rsidR="002D1787" w:rsidRDefault="002D1787" w:rsidP="002D1787">
      <w:r>
        <w:t>a(43) = 0.00608927</w:t>
      </w:r>
    </w:p>
    <w:p w:rsidR="002D1787" w:rsidRDefault="002D1787" w:rsidP="002D1787">
      <w:r>
        <w:t>a(44) = 0.0155642</w:t>
      </w:r>
    </w:p>
    <w:p w:rsidR="002D1787" w:rsidRDefault="002D1787" w:rsidP="002D1787">
      <w:r>
        <w:t>a(45) = 0.020182</w:t>
      </w:r>
    </w:p>
    <w:p w:rsidR="002D1787" w:rsidRDefault="002D1787" w:rsidP="002D1787">
      <w:r>
        <w:t>a(46) = 0.019542</w:t>
      </w:r>
    </w:p>
    <w:p w:rsidR="002D1787" w:rsidRDefault="002D1787" w:rsidP="002D1787">
      <w:r>
        <w:t>a(47) = 0.0144272</w:t>
      </w:r>
    </w:p>
    <w:p w:rsidR="002D1787" w:rsidRDefault="002D1787" w:rsidP="002D1787">
      <w:r>
        <w:t>a(48) = 0.00650987</w:t>
      </w:r>
    </w:p>
    <w:p w:rsidR="002D1787" w:rsidRDefault="002D1787" w:rsidP="002D1787">
      <w:r>
        <w:t>a(49) = -0.00209973</w:t>
      </w:r>
    </w:p>
    <w:p w:rsidR="002D1787" w:rsidRDefault="002D1787" w:rsidP="002D1787">
      <w:r>
        <w:t>a(50) = -0.00935489</w:t>
      </w:r>
    </w:p>
    <w:p w:rsidR="002D1787" w:rsidRDefault="002D1787" w:rsidP="002D1787">
      <w:r>
        <w:t>a(51) = -0.013715</w:t>
      </w:r>
    </w:p>
    <w:p w:rsidR="002D1787" w:rsidRDefault="002D1787" w:rsidP="002D1787">
      <w:r>
        <w:t>a(52) = -0.0144401</w:t>
      </w:r>
    </w:p>
    <w:p w:rsidR="002D1787" w:rsidRDefault="002D1787" w:rsidP="002D1787">
      <w:r>
        <w:t>a(53) = -0.0116851</w:t>
      </w:r>
    </w:p>
    <w:p w:rsidR="002D1787" w:rsidRDefault="002D1787" w:rsidP="002D1787">
      <w:r>
        <w:t>a(54) = -0.00638946</w:t>
      </w:r>
    </w:p>
    <w:p w:rsidR="002D1787" w:rsidRDefault="002D1787" w:rsidP="002D1787">
      <w:r>
        <w:t>a(55) = 3.89975e-17</w:t>
      </w:r>
    </w:p>
    <w:p w:rsidR="002D1787" w:rsidRDefault="002D1787" w:rsidP="002D1787">
      <w:r>
        <w:t>a(56) = 0.00589796</w:t>
      </w:r>
    </w:p>
    <w:p w:rsidR="002D1787" w:rsidRDefault="002D1787" w:rsidP="002D1787">
      <w:r>
        <w:t>a(57) = 0.009954</w:t>
      </w:r>
    </w:p>
    <w:p w:rsidR="002D1787" w:rsidRDefault="002D1787" w:rsidP="002D1787">
      <w:r>
        <w:t>a(58) = 0.0113458</w:t>
      </w:r>
    </w:p>
    <w:p w:rsidR="002D1787" w:rsidRDefault="002D1787" w:rsidP="002D1787">
      <w:r>
        <w:t>a(59) = 0.00993157</w:t>
      </w:r>
    </w:p>
    <w:p w:rsidR="002D1787" w:rsidRDefault="002D1787" w:rsidP="002D1787">
      <w:r>
        <w:t>a(60) = 0.0062366</w:t>
      </w:r>
    </w:p>
    <w:p w:rsidR="002D1787" w:rsidRDefault="002D1787" w:rsidP="00C917C8">
      <w:pPr>
        <w:pStyle w:val="Balk2"/>
        <w:sectPr w:rsidR="002D1787" w:rsidSect="002D1787">
          <w:type w:val="continuous"/>
          <w:pgSz w:w="11906" w:h="16838" w:code="9"/>
          <w:pgMar w:top="1134" w:right="1440" w:bottom="1134" w:left="1440" w:header="720" w:footer="578" w:gutter="0"/>
          <w:pgNumType w:start="0"/>
          <w:cols w:num="2" w:space="720"/>
          <w:titlePg/>
          <w:docGrid w:linePitch="360"/>
        </w:sectPr>
      </w:pPr>
    </w:p>
    <w:p w:rsidR="002D1787" w:rsidRPr="001F37E1" w:rsidRDefault="002D1787" w:rsidP="002D1787"/>
    <w:p w:rsidR="00F7679E" w:rsidRDefault="00F7679E" w:rsidP="00F7679E">
      <w:pPr>
        <w:pStyle w:val="Balk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499110</wp:posOffset>
            </wp:positionV>
            <wp:extent cx="6924675" cy="2633980"/>
            <wp:effectExtent l="0" t="0" r="952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787">
        <w:t xml:space="preserve">THE </w:t>
      </w:r>
      <w:r w:rsidR="002D1787">
        <w:t>IMPULSE RESPONSE</w:t>
      </w:r>
    </w:p>
    <w:p w:rsidR="00F7679E" w:rsidRPr="00F7679E" w:rsidRDefault="00F7679E" w:rsidP="00F7679E">
      <w:pPr>
        <w:pStyle w:val="Balk3"/>
      </w:pPr>
    </w:p>
    <w:p w:rsidR="002D1787" w:rsidRDefault="00F7679E" w:rsidP="00F7679E">
      <w:pPr>
        <w:pStyle w:val="Balk2"/>
      </w:pPr>
      <w:r>
        <w:t>FILTERING THE NOISE</w:t>
      </w:r>
    </w:p>
    <w:p w:rsidR="00F7679E" w:rsidRDefault="00F7679E" w:rsidP="00F7679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4244340</wp:posOffset>
            </wp:positionV>
            <wp:extent cx="8320703" cy="4381500"/>
            <wp:effectExtent l="0" t="0" r="444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0703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The graphs are noisy signal, filtered signal with </w:t>
      </w:r>
      <w:r w:rsidRPr="00F7679E">
        <w:rPr>
          <w:i/>
        </w:rPr>
        <w:t>filter</w:t>
      </w:r>
      <w:r>
        <w:t xml:space="preserve">, filtered signal with </w:t>
      </w:r>
      <w:r w:rsidRPr="00F7679E">
        <w:rPr>
          <w:i/>
        </w:rPr>
        <w:t>filtfilt</w:t>
      </w:r>
      <w:r>
        <w:t>, respectively.</w:t>
      </w:r>
    </w:p>
    <w:p w:rsidR="00F7679E" w:rsidRDefault="00F7679E" w:rsidP="00F7679E"/>
    <w:p w:rsidR="00FD5127" w:rsidRDefault="00F7679E" w:rsidP="00FD5127">
      <w:pPr>
        <w:ind w:firstLine="720"/>
      </w:pPr>
      <w:r>
        <w:lastRenderedPageBreak/>
        <w:t>Filtfilt commands execute a zero-phase filtering when filter command execute normal filtering. Zero-phase filtering can be used for avoiding phase distortion, it’s a noncasual filter. So it can be used for post-processing of stored data, like this ECG signal.</w:t>
      </w:r>
    </w:p>
    <w:p w:rsidR="00FD5127" w:rsidRPr="00FD5127" w:rsidRDefault="00FD5127" w:rsidP="00FD5127">
      <w:pPr>
        <w:ind w:firstLine="720"/>
        <w:rPr>
          <w:i/>
        </w:rPr>
      </w:pPr>
      <w:r w:rsidRPr="00FD5127">
        <w:rPr>
          <w:i/>
        </w:rPr>
        <w:t>As we can see, the signal filtered with filtfilt command starts around zero amplitude. We can define the zero-phase filtering algorithm as follows;</w:t>
      </w:r>
    </w:p>
    <w:p w:rsidR="00FD5127" w:rsidRPr="00FD5127" w:rsidRDefault="00FD5127" w:rsidP="00FD5127">
      <w:pPr>
        <w:pStyle w:val="ListeParagraf"/>
        <w:numPr>
          <w:ilvl w:val="0"/>
          <w:numId w:val="20"/>
        </w:numPr>
        <w:rPr>
          <w:b/>
          <w:i/>
        </w:rPr>
      </w:pPr>
      <w:r w:rsidRPr="00FD5127">
        <w:rPr>
          <w:b/>
          <w:i/>
        </w:rPr>
        <w:t>Filter the signal – Time reverse the signal – Filter the signal – Time reverse the signal</w:t>
      </w:r>
    </w:p>
    <w:p w:rsidR="00F7679E" w:rsidRDefault="00F7679E" w:rsidP="00F7679E"/>
    <w:p w:rsidR="00F7679E" w:rsidRDefault="00FD5127" w:rsidP="00F7679E">
      <w:pPr>
        <w:pStyle w:val="Balk2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2179320</wp:posOffset>
            </wp:positionV>
            <wp:extent cx="7171690" cy="6324600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69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79E">
        <w:t>MAGNITUDE OF THE FREQUENCY SPECTRUM</w:t>
      </w:r>
      <w:bookmarkStart w:id="0" w:name="_GoBack"/>
      <w:bookmarkEnd w:id="0"/>
    </w:p>
    <w:p w:rsidR="00F7679E" w:rsidRPr="00F7679E" w:rsidRDefault="00F7679E" w:rsidP="00F7679E">
      <w:pPr>
        <w:pStyle w:val="Balk3"/>
      </w:pPr>
    </w:p>
    <w:sectPr w:rsidR="00F7679E" w:rsidRPr="00F7679E" w:rsidSect="002D1787">
      <w:footerReference w:type="default" r:id="rId14"/>
      <w:headerReference w:type="first" r:id="rId15"/>
      <w:type w:val="continuous"/>
      <w:pgSz w:w="11906" w:h="16838" w:code="9"/>
      <w:pgMar w:top="1134" w:right="1440" w:bottom="1134" w:left="1440" w:header="720" w:footer="57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CC3" w:rsidRDefault="003F5CC3" w:rsidP="008F07DC">
      <w:pPr>
        <w:spacing w:before="0"/>
      </w:pPr>
      <w:r>
        <w:separator/>
      </w:r>
    </w:p>
  </w:endnote>
  <w:endnote w:type="continuationSeparator" w:id="0">
    <w:p w:rsidR="003F5CC3" w:rsidRDefault="003F5CC3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rih, belge başlığı ve sayfa numarası içeren alt başlık tablosu"/>
    </w:tblPr>
    <w:tblGrid>
      <w:gridCol w:w="1781"/>
      <w:gridCol w:w="5461"/>
      <w:gridCol w:w="1784"/>
    </w:tblGrid>
    <w:tr w:rsidR="00A44024" w:rsidTr="004F4B35">
      <w:tc>
        <w:tcPr>
          <w:tcW w:w="1981" w:type="dxa"/>
        </w:tcPr>
        <w:sdt>
          <w:sdtPr>
            <w:alias w:val="Tarih girin:"/>
            <w:tag w:val="Tarih girin:"/>
            <w:id w:val="1577774827"/>
            <w:placeholder>
              <w:docPart w:val="A0CF11A7A6BD44EA94308223A16CE8BC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A44024" w:rsidRPr="00F23323" w:rsidRDefault="00DF0BED" w:rsidP="00F23323">
              <w:pPr>
                <w:pStyle w:val="AltBilgi"/>
              </w:pPr>
              <w:r>
                <w:t xml:space="preserve"> </w:t>
              </w:r>
            </w:p>
          </w:sdtContent>
        </w:sdt>
      </w:tc>
      <w:tc>
        <w:tcPr>
          <w:tcW w:w="5975" w:type="dxa"/>
        </w:tcPr>
        <w:sdt>
          <w:sdtPr>
            <w:alias w:val="Başlık girin:"/>
            <w:tag w:val="Başlık girin:"/>
            <w:id w:val="638691309"/>
            <w:placeholder>
              <w:docPart w:val="3435A8CE394D4A2F9762DA65E71695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A44024" w:rsidRPr="00F23323" w:rsidRDefault="00DF0BED" w:rsidP="00F23323">
              <w:pPr>
                <w:pStyle w:val="AltBilgiOrtala"/>
              </w:pPr>
              <w:r>
                <w:t>FILTERING ECG SIGNAL</w:t>
              </w:r>
            </w:p>
          </w:sdtContent>
        </w:sdt>
      </w:tc>
      <w:tc>
        <w:tcPr>
          <w:tcW w:w="1973" w:type="dxa"/>
        </w:tcPr>
        <w:p w:rsidR="00A44024" w:rsidRPr="00543FAF" w:rsidRDefault="00AD1DD2" w:rsidP="00543FAF">
          <w:pPr>
            <w:pStyle w:val="AltBilgiSaaHizala"/>
          </w:pPr>
          <w:r w:rsidRPr="00F23323">
            <w:rPr>
              <w:lang w:bidi="tr-TR"/>
            </w:rPr>
            <w:fldChar w:fldCharType="begin"/>
          </w:r>
          <w:r w:rsidRPr="00F23323">
            <w:rPr>
              <w:lang w:bidi="tr-TR"/>
            </w:rPr>
            <w:instrText xml:space="preserve"> PAGE   \* MERGEFORMAT </w:instrText>
          </w:r>
          <w:r w:rsidRPr="00F23323">
            <w:rPr>
              <w:lang w:bidi="tr-TR"/>
            </w:rPr>
            <w:fldChar w:fldCharType="separate"/>
          </w:r>
          <w:r w:rsidR="00FD5127">
            <w:rPr>
              <w:noProof/>
              <w:lang w:bidi="tr-TR"/>
            </w:rPr>
            <w:t>2</w:t>
          </w:r>
          <w:r w:rsidRPr="00F23323">
            <w:rPr>
              <w:lang w:bidi="tr-TR"/>
            </w:rPr>
            <w:fldChar w:fldCharType="end"/>
          </w:r>
        </w:p>
      </w:tc>
    </w:tr>
  </w:tbl>
  <w:p w:rsidR="00A44024" w:rsidRDefault="003F5CC3" w:rsidP="00E475F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rih, belge başlığı ve sayfa numarası içeren alt başlık tablosu"/>
    </w:tblPr>
    <w:tblGrid>
      <w:gridCol w:w="1781"/>
      <w:gridCol w:w="5461"/>
      <w:gridCol w:w="1784"/>
    </w:tblGrid>
    <w:tr w:rsidR="002D1787" w:rsidTr="004F4B35">
      <w:tc>
        <w:tcPr>
          <w:tcW w:w="1981" w:type="dxa"/>
        </w:tcPr>
        <w:sdt>
          <w:sdtPr>
            <w:alias w:val="Tarih girin:"/>
            <w:tag w:val="Tarih girin:"/>
            <w:id w:val="-973597920"/>
            <w:placeholder>
              <w:docPart w:val="A0CF11A7A6BD44EA94308223A16CE8BC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Content>
            <w:p w:rsidR="002D1787" w:rsidRPr="00F23323" w:rsidRDefault="002D1787" w:rsidP="00F23323">
              <w:pPr>
                <w:pStyle w:val="AltBilgi"/>
              </w:pPr>
              <w:r>
                <w:t xml:space="preserve"> </w:t>
              </w:r>
            </w:p>
          </w:sdtContent>
        </w:sdt>
      </w:tc>
      <w:tc>
        <w:tcPr>
          <w:tcW w:w="5975" w:type="dxa"/>
        </w:tcPr>
        <w:sdt>
          <w:sdtPr>
            <w:alias w:val="Başlık girin:"/>
            <w:tag w:val="Başlık girin:"/>
            <w:id w:val="230585397"/>
            <w:placeholder>
              <w:docPart w:val="3435A8CE394D4A2F9762DA65E71695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p w:rsidR="002D1787" w:rsidRPr="00F23323" w:rsidRDefault="002D1787" w:rsidP="00F23323">
              <w:pPr>
                <w:pStyle w:val="AltBilgiOrtala"/>
              </w:pPr>
              <w:r>
                <w:t>FILTERING ECG SIGNAL</w:t>
              </w:r>
            </w:p>
          </w:sdtContent>
        </w:sdt>
      </w:tc>
      <w:tc>
        <w:tcPr>
          <w:tcW w:w="1973" w:type="dxa"/>
        </w:tcPr>
        <w:p w:rsidR="002D1787" w:rsidRPr="00543FAF" w:rsidRDefault="002D1787" w:rsidP="00543FAF">
          <w:pPr>
            <w:pStyle w:val="AltBilgiSaaHizala"/>
          </w:pPr>
          <w:r w:rsidRPr="00F23323">
            <w:rPr>
              <w:lang w:bidi="tr-TR"/>
            </w:rPr>
            <w:fldChar w:fldCharType="begin"/>
          </w:r>
          <w:r w:rsidRPr="00F23323">
            <w:rPr>
              <w:lang w:bidi="tr-TR"/>
            </w:rPr>
            <w:instrText xml:space="preserve"> PAGE   \* MERGEFORMAT </w:instrText>
          </w:r>
          <w:r w:rsidRPr="00F23323">
            <w:rPr>
              <w:lang w:bidi="tr-TR"/>
            </w:rPr>
            <w:fldChar w:fldCharType="separate"/>
          </w:r>
          <w:r w:rsidR="00FD5127">
            <w:rPr>
              <w:noProof/>
              <w:lang w:bidi="tr-TR"/>
            </w:rPr>
            <w:t>4</w:t>
          </w:r>
          <w:r w:rsidRPr="00F23323">
            <w:rPr>
              <w:lang w:bidi="tr-TR"/>
            </w:rPr>
            <w:fldChar w:fldCharType="end"/>
          </w:r>
        </w:p>
      </w:tc>
    </w:tr>
  </w:tbl>
  <w:p w:rsidR="002D1787" w:rsidRDefault="002D1787" w:rsidP="00E475F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CC3" w:rsidRDefault="003F5CC3" w:rsidP="008F07DC">
      <w:pPr>
        <w:spacing w:before="0"/>
      </w:pPr>
      <w:r>
        <w:separator/>
      </w:r>
    </w:p>
  </w:footnote>
  <w:footnote w:type="continuationSeparator" w:id="0">
    <w:p w:rsidR="003F5CC3" w:rsidRDefault="003F5CC3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D67" w:rsidRDefault="00AD1DD2">
    <w:pPr>
      <w:pStyle w:val="stBilgi"/>
    </w:pPr>
    <w:r>
      <w:rPr>
        <w:noProof/>
        <w:lang w:eastAsia="tr-T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Grup 2" descr="Uzun, ince, dikey bir dikdörtgenden oluşan ve altında bir boşlukla küçük bir kare bulunan dekoratif kenar çubuğu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Dikdörtgen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Dikdörtgen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AB8EA36" id="Grup 2" o:spid="_x0000_s1026" alt="Uzun, ince, dikey bir dikdörtgenden oluşan ve altında bir boşlukla küçük bir kare bulunan dekoratif kenar çubuğu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">
              <v:rect id="Dikdörtgen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b85a22 [2405]" stroked="f" strokeweight="1pt"/>
              <v:rect id="Dikdörtgen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345c7d [16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787" w:rsidRDefault="002D1787">
    <w:pPr>
      <w:pStyle w:val="stBilgi"/>
    </w:pPr>
    <w:r>
      <w:rPr>
        <w:noProof/>
        <w:lang w:eastAsia="tr-TR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A4E1114" wp14:editId="0FF1E836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3" name="Grup 3" descr="Uzun, ince, dikey bir dikdörtgenden oluşan ve altında bir boşlukla küçük bir kare bulunan dekoratif kenar çubuğu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4" name="Dikdörtgen 4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Dikdörtgen 5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1420A90" id="Grup 3" o:spid="_x0000_s1026" alt="Uzun, ince, dikey bir dikdörtgenden oluşan ve altında bir boşlukla küçük bir kare bulunan dekoratif kenar çubuğu" style="position:absolute;margin-left:0;margin-top:0;width:18pt;height:10in;z-index:251661312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">
              <v:rect id="Dikdörtgen 4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" fillcolor="#b85a22 [2405]" stroked="f" strokeweight="1pt"/>
              <v:rect id="Dikdörtgen 5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" fillcolor="#345c7d [16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ListeNumaras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15777"/>
    <w:multiLevelType w:val="hybridMultilevel"/>
    <w:tmpl w:val="55AE5D1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3D2002"/>
    <w:multiLevelType w:val="hybridMultilevel"/>
    <w:tmpl w:val="49582B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ED"/>
    <w:rsid w:val="0019711A"/>
    <w:rsid w:val="00293B83"/>
    <w:rsid w:val="002A61C8"/>
    <w:rsid w:val="002D1787"/>
    <w:rsid w:val="003F5CC3"/>
    <w:rsid w:val="00493790"/>
    <w:rsid w:val="004F4B35"/>
    <w:rsid w:val="005C55A0"/>
    <w:rsid w:val="005F3E61"/>
    <w:rsid w:val="006A3CE7"/>
    <w:rsid w:val="006E017E"/>
    <w:rsid w:val="006E48F3"/>
    <w:rsid w:val="007A679B"/>
    <w:rsid w:val="007F13EE"/>
    <w:rsid w:val="007F4554"/>
    <w:rsid w:val="0084481C"/>
    <w:rsid w:val="008F07DC"/>
    <w:rsid w:val="00906393"/>
    <w:rsid w:val="009722B2"/>
    <w:rsid w:val="00A70318"/>
    <w:rsid w:val="00AD1DD2"/>
    <w:rsid w:val="00B15505"/>
    <w:rsid w:val="00C917C8"/>
    <w:rsid w:val="00CD47B2"/>
    <w:rsid w:val="00D45C94"/>
    <w:rsid w:val="00DF0BED"/>
    <w:rsid w:val="00E475F2"/>
    <w:rsid w:val="00F44F0C"/>
    <w:rsid w:val="00F7679E"/>
    <w:rsid w:val="00FA6ABD"/>
    <w:rsid w:val="00FD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C14C7"/>
  <w15:chartTrackingRefBased/>
  <w15:docId w15:val="{1957BB4C-7293-4DEB-A298-8DA012B0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Balk1">
    <w:name w:val="heading 1"/>
    <w:basedOn w:val="Normal"/>
    <w:next w:val="Balk2"/>
    <w:link w:val="Balk1Cha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alk2">
    <w:name w:val="heading 2"/>
    <w:basedOn w:val="Normal"/>
    <w:next w:val="Balk3"/>
    <w:link w:val="Balk2Char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alk3">
    <w:name w:val="heading 3"/>
    <w:basedOn w:val="Normal"/>
    <w:link w:val="Balk3Cha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MakroMetni">
    <w:name w:val="macro"/>
    <w:link w:val="MakroMetniCh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stBilgi">
    <w:name w:val="header"/>
    <w:basedOn w:val="Normal"/>
    <w:link w:val="stBilgiChar"/>
    <w:uiPriority w:val="99"/>
    <w:unhideWhenUsed/>
    <w:rsid w:val="008F07DC"/>
  </w:style>
  <w:style w:type="character" w:customStyle="1" w:styleId="stBilgiChar">
    <w:name w:val="Üst Bilgi Char"/>
    <w:basedOn w:val="VarsaylanParagrafYazTipi"/>
    <w:link w:val="stBilgi"/>
    <w:uiPriority w:val="99"/>
    <w:rsid w:val="008F07DC"/>
  </w:style>
  <w:style w:type="paragraph" w:styleId="AltBilgi">
    <w:name w:val="footer"/>
    <w:basedOn w:val="Normal"/>
    <w:link w:val="AltBilgiChar"/>
    <w:uiPriority w:val="99"/>
    <w:unhideWhenUsed/>
    <w:rsid w:val="008F07DC"/>
  </w:style>
  <w:style w:type="character" w:customStyle="1" w:styleId="AltBilgiChar">
    <w:name w:val="Alt Bilgi Char"/>
    <w:basedOn w:val="VarsaylanParagrafYazTipi"/>
    <w:link w:val="AltBilgi"/>
    <w:uiPriority w:val="99"/>
    <w:rsid w:val="008F07DC"/>
  </w:style>
  <w:style w:type="character" w:customStyle="1" w:styleId="Balk3Char">
    <w:name w:val="Başlık 3 Char"/>
    <w:basedOn w:val="VarsaylanParagrafYazTipi"/>
    <w:link w:val="Balk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KonuBal">
    <w:name w:val="Title"/>
    <w:basedOn w:val="Normal"/>
    <w:link w:val="KonuBalCha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Altyaz">
    <w:name w:val="Subtitle"/>
    <w:basedOn w:val="Normal"/>
    <w:link w:val="AltyazCha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8F07DC"/>
    <w:rPr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8F07DC"/>
    <w:rPr>
      <w:i/>
      <w:iCs/>
      <w:color w:val="355D7E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F07DC"/>
    <w:pPr>
      <w:outlineLvl w:val="9"/>
    </w:pPr>
  </w:style>
  <w:style w:type="character" w:customStyle="1" w:styleId="Balk2Char">
    <w:name w:val="Başlık 2 Char"/>
    <w:basedOn w:val="VarsaylanParagrafYazTipi"/>
    <w:link w:val="Balk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F07DC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8F07DC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8F07DC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8F07DC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F07DC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F07DC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F07D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F07DC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8F07DC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8F07DC"/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8F07DC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8F07DC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8F07DC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F07DC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8F07DC"/>
    <w:rPr>
      <w:rFonts w:ascii="Consolas" w:hAnsi="Consolas"/>
      <w:szCs w:val="21"/>
    </w:rPr>
  </w:style>
  <w:style w:type="table" w:customStyle="1" w:styleId="Kenarlkyok">
    <w:name w:val="Kenarlık yok"/>
    <w:basedOn w:val="NormalTablo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">
    <w:name w:val="Logo"/>
    <w:basedOn w:val="Normal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letiimbilgileri">
    <w:name w:val="İletişim bilgileri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eNumaras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Vurgu">
    <w:name w:val="Emphasis"/>
    <w:basedOn w:val="VarsaylanParagrafYazTipi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AltBilgiOrtala">
    <w:name w:val="Alt Bilgi Ortala"/>
    <w:basedOn w:val="AltBilgi"/>
    <w:link w:val="AltBilgiOrtalaKrkt"/>
    <w:uiPriority w:val="13"/>
    <w:qFormat/>
    <w:rsid w:val="00906393"/>
    <w:pPr>
      <w:jc w:val="center"/>
    </w:pPr>
  </w:style>
  <w:style w:type="character" w:customStyle="1" w:styleId="AltBilgiOrtalaKrkt">
    <w:name w:val="Alt Bilgi Ortala Krkt"/>
    <w:basedOn w:val="AltBilgiChar"/>
    <w:link w:val="AltBilgiOrtal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ltBilgiSaaHizala">
    <w:name w:val="Alt Bilgi Sağa Hizala"/>
    <w:basedOn w:val="AltBilgi"/>
    <w:link w:val="AltBilgiSaaHizalaKrkt"/>
    <w:uiPriority w:val="13"/>
    <w:qFormat/>
    <w:rsid w:val="00906393"/>
    <w:pPr>
      <w:jc w:val="right"/>
    </w:pPr>
  </w:style>
  <w:style w:type="character" w:customStyle="1" w:styleId="AltBilgiSaaHizalaKrkt">
    <w:name w:val="Alt Bilgi Sağa Hizala Krkt"/>
    <w:basedOn w:val="AltBilgiChar"/>
    <w:link w:val="AltBilgiSaaHizal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eMaddemi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loKlavuzu">
    <w:name w:val="Table Grid"/>
    <w:basedOn w:val="NormalTablo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4F4B35"/>
    <w:rPr>
      <w:color w:val="808080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ListeParagraf">
    <w:name w:val="List Paragraph"/>
    <w:basedOn w:val="Normal"/>
    <w:uiPriority w:val="34"/>
    <w:unhideWhenUsed/>
    <w:qFormat/>
    <w:rsid w:val="00FD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lo\AppData\Roaming\Microsoft\Templates\Hedef%20kitle%20profil%20olu&#351;turma%20plan&#30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B65EF9EE14471584C738E14D094E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3814CB-0A7C-4B93-AF58-1F72B25A6FF2}"/>
      </w:docPartPr>
      <w:docPartBody>
        <w:p w:rsidR="00000000" w:rsidRDefault="000477BA">
          <w:pPr>
            <w:pStyle w:val="72B65EF9EE14471584C738E14D094EDE"/>
          </w:pPr>
          <w:r w:rsidRPr="001F37E1">
            <w:rPr>
              <w:lang w:bidi="tr-TR"/>
            </w:rPr>
            <w:t>Tarih</w:t>
          </w:r>
        </w:p>
      </w:docPartBody>
    </w:docPart>
    <w:docPart>
      <w:docPartPr>
        <w:name w:val="63BEAE51036E4A9680FAFAF61731F0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CCF69F-C11A-4798-917E-A039B3F1379F}"/>
      </w:docPartPr>
      <w:docPartBody>
        <w:p w:rsidR="00000000" w:rsidRDefault="000477BA">
          <w:pPr>
            <w:pStyle w:val="63BEAE51036E4A9680FAFAF61731F00B"/>
          </w:pPr>
          <w:r w:rsidRPr="001F37E1">
            <w:rPr>
              <w:lang w:bidi="tr-TR"/>
            </w:rPr>
            <w:t>Hedef Kitle Profil Oluşturma Planı</w:t>
          </w:r>
        </w:p>
      </w:docPartBody>
    </w:docPart>
    <w:docPart>
      <w:docPartPr>
        <w:name w:val="FD441C42BDB949C8A3B26CCF55AD3D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5B8B49-964C-48FD-B7EF-3F5343316C8F}"/>
      </w:docPartPr>
      <w:docPartBody>
        <w:p w:rsidR="00000000" w:rsidRDefault="000477BA">
          <w:pPr>
            <w:pStyle w:val="FD441C42BDB949C8A3B26CCF55AD3D2C"/>
          </w:pPr>
          <w:r w:rsidRPr="001F37E1">
            <w:rPr>
              <w:lang w:bidi="tr-TR"/>
            </w:rPr>
            <w:t>alt başlık</w:t>
          </w:r>
        </w:p>
      </w:docPartBody>
    </w:docPart>
    <w:docPart>
      <w:docPartPr>
        <w:name w:val="8F445E01D0F44D14805339547608D1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12079B5-993A-44CA-B50B-44C10BC79B60}"/>
      </w:docPartPr>
      <w:docPartBody>
        <w:p w:rsidR="00000000" w:rsidRDefault="000477BA">
          <w:pPr>
            <w:pStyle w:val="8F445E01D0F44D14805339547608D109"/>
          </w:pPr>
          <w:r w:rsidRPr="001F37E1">
            <w:rPr>
              <w:lang w:bidi="tr-TR"/>
            </w:rPr>
            <w:t>Adınız</w:t>
          </w:r>
        </w:p>
      </w:docPartBody>
    </w:docPart>
    <w:docPart>
      <w:docPartPr>
        <w:name w:val="A0CF11A7A6BD44EA94308223A16CE8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E8B32C0-2766-4108-9D16-8DA73C6C9500}"/>
      </w:docPartPr>
      <w:docPartBody>
        <w:p w:rsidR="00000000" w:rsidRDefault="000477BA">
          <w:pPr>
            <w:pStyle w:val="A0CF11A7A6BD44EA94308223A16CE8BC"/>
          </w:pPr>
          <w:r>
            <w:rPr>
              <w:lang w:bidi="tr-TR"/>
            </w:rPr>
            <w:t>Şirket A</w:t>
          </w:r>
          <w:r w:rsidRPr="001F37E1">
            <w:rPr>
              <w:lang w:bidi="tr-TR"/>
            </w:rPr>
            <w:t>dı</w:t>
          </w:r>
        </w:p>
      </w:docPartBody>
    </w:docPart>
    <w:docPart>
      <w:docPartPr>
        <w:name w:val="DD4D94F155624237BAB0B918184DC05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625DC2-BCF3-4468-A661-8E07A9466877}"/>
      </w:docPartPr>
      <w:docPartBody>
        <w:p w:rsidR="00000000" w:rsidRDefault="000477BA">
          <w:pPr>
            <w:pStyle w:val="DD4D94F155624237BAB0B918184DC051"/>
          </w:pPr>
          <w:r w:rsidRPr="001F37E1">
            <w:rPr>
              <w:lang w:bidi="tr-TR"/>
            </w:rPr>
            <w:t>Şirket adresi</w:t>
          </w:r>
        </w:p>
      </w:docPartBody>
    </w:docPart>
    <w:docPart>
      <w:docPartPr>
        <w:name w:val="3435A8CE394D4A2F9762DA65E716953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1B8EC4C-9EC0-46EF-AFE8-7780E066E4CC}"/>
      </w:docPartPr>
      <w:docPartBody>
        <w:p w:rsidR="00000000" w:rsidRDefault="000477BA">
          <w:pPr>
            <w:pStyle w:val="3435A8CE394D4A2F9762DA65E7169531"/>
          </w:pPr>
          <w:r w:rsidRPr="001F37E1">
            <w:rPr>
              <w:lang w:bidi="tr-TR"/>
            </w:rPr>
            <w:t>Hedef Kitle Profil Oluşturma Planı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BA"/>
    <w:rsid w:val="0004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52CF8AF64BE40189BF44660315A1103">
    <w:name w:val="052CF8AF64BE40189BF44660315A1103"/>
  </w:style>
  <w:style w:type="paragraph" w:customStyle="1" w:styleId="4C35465224B84969AC09381D5A72D1DB">
    <w:name w:val="4C35465224B84969AC09381D5A72D1DB"/>
  </w:style>
  <w:style w:type="paragraph" w:customStyle="1" w:styleId="72B65EF9EE14471584C738E14D094EDE">
    <w:name w:val="72B65EF9EE14471584C738E14D094EDE"/>
  </w:style>
  <w:style w:type="paragraph" w:customStyle="1" w:styleId="63BEAE51036E4A9680FAFAF61731F00B">
    <w:name w:val="63BEAE51036E4A9680FAFAF61731F00B"/>
  </w:style>
  <w:style w:type="paragraph" w:customStyle="1" w:styleId="FD441C42BDB949C8A3B26CCF55AD3D2C">
    <w:name w:val="FD441C42BDB949C8A3B26CCF55AD3D2C"/>
  </w:style>
  <w:style w:type="paragraph" w:customStyle="1" w:styleId="C7A5B60ABD414311AFBBF57F1A415ACC">
    <w:name w:val="C7A5B60ABD414311AFBBF57F1A415ACC"/>
  </w:style>
  <w:style w:type="paragraph" w:customStyle="1" w:styleId="8F445E01D0F44D14805339547608D109">
    <w:name w:val="8F445E01D0F44D14805339547608D109"/>
  </w:style>
  <w:style w:type="paragraph" w:customStyle="1" w:styleId="A0CF11A7A6BD44EA94308223A16CE8BC">
    <w:name w:val="A0CF11A7A6BD44EA94308223A16CE8BC"/>
  </w:style>
  <w:style w:type="paragraph" w:customStyle="1" w:styleId="DD4D94F155624237BAB0B918184DC051">
    <w:name w:val="DD4D94F155624237BAB0B918184DC051"/>
  </w:style>
  <w:style w:type="paragraph" w:customStyle="1" w:styleId="3435A8CE394D4A2F9762DA65E7169531">
    <w:name w:val="3435A8CE394D4A2F9762DA65E7169531"/>
  </w:style>
  <w:style w:type="paragraph" w:customStyle="1" w:styleId="DE568586D81642F1A2943FC2DF3A85B2">
    <w:name w:val="DE568586D81642F1A2943FC2DF3A85B2"/>
  </w:style>
  <w:style w:type="paragraph" w:customStyle="1" w:styleId="2AA94CD0F614424BA23A53CA823F9B6F">
    <w:name w:val="2AA94CD0F614424BA23A53CA823F9B6F"/>
  </w:style>
  <w:style w:type="paragraph" w:customStyle="1" w:styleId="FE67E20CC2E64FEA9668885C2E47413A">
    <w:name w:val="FE67E20CC2E64FEA9668885C2E47413A"/>
  </w:style>
  <w:style w:type="paragraph" w:customStyle="1" w:styleId="0A13B0D1F5B54162B34D01852312D558">
    <w:name w:val="0A13B0D1F5B54162B34D01852312D558"/>
  </w:style>
  <w:style w:type="paragraph" w:customStyle="1" w:styleId="C04E1838AECE4B0A8F417B95ACEB0DCF">
    <w:name w:val="C04E1838AECE4B0A8F417B95ACEB0DCF"/>
  </w:style>
  <w:style w:type="paragraph" w:customStyle="1" w:styleId="C88E6F4D915347C7BE95EF87DFD3139A">
    <w:name w:val="C88E6F4D915347C7BE95EF87DFD3139A"/>
  </w:style>
  <w:style w:type="paragraph" w:customStyle="1" w:styleId="6D3ED24155C2445A8FD1FCAEE6CEED9A">
    <w:name w:val="6D3ED24155C2445A8FD1FCAEE6CEED9A"/>
  </w:style>
  <w:style w:type="character" w:styleId="Vurgu">
    <w:name w:val="Emphasis"/>
    <w:basedOn w:val="VarsaylanParagrafYazTipi"/>
    <w:uiPriority w:val="12"/>
    <w:unhideWhenUsed/>
    <w:qFormat/>
    <w:rPr>
      <w:i/>
      <w:iCs/>
      <w:color w:val="595959" w:themeColor="text1" w:themeTint="A6"/>
    </w:rPr>
  </w:style>
  <w:style w:type="paragraph" w:customStyle="1" w:styleId="C90B621C568345FC8BBB71F1B49D799B">
    <w:name w:val="C90B621C568345FC8BBB71F1B49D799B"/>
  </w:style>
  <w:style w:type="paragraph" w:customStyle="1" w:styleId="D0E2259CD09D4BC1A2E10B19C5588674">
    <w:name w:val="D0E2259CD09D4BC1A2E10B19C5588674"/>
  </w:style>
  <w:style w:type="paragraph" w:customStyle="1" w:styleId="44634CE51F484613BBC3D1CEC35D1BE7">
    <w:name w:val="44634CE51F484613BBC3D1CEC35D1BE7"/>
  </w:style>
  <w:style w:type="paragraph" w:customStyle="1" w:styleId="E8340750EF2A456B83985E4529CF9538">
    <w:name w:val="E8340750EF2A456B83985E4529CF9538"/>
  </w:style>
  <w:style w:type="paragraph" w:customStyle="1" w:styleId="EB70D119B95343B38FB7E617007368ED">
    <w:name w:val="EB70D119B95343B38FB7E617007368ED"/>
  </w:style>
  <w:style w:type="paragraph" w:customStyle="1" w:styleId="8F630269B8114A50B5C0C25FA4C843E5">
    <w:name w:val="8F630269B8114A50B5C0C25FA4C843E5"/>
  </w:style>
  <w:style w:type="paragraph" w:customStyle="1" w:styleId="5F209839CB86485E958DB569378A21E9">
    <w:name w:val="5F209839CB86485E958DB569378A21E9"/>
  </w:style>
  <w:style w:type="paragraph" w:customStyle="1" w:styleId="1EB448AE4E524AAE84A6789D9FE86F2E">
    <w:name w:val="1EB448AE4E524AAE84A6789D9FE86F2E"/>
  </w:style>
  <w:style w:type="paragraph" w:customStyle="1" w:styleId="E3079F612B6C428297E443BFA371D2E2">
    <w:name w:val="E3079F612B6C428297E443BFA371D2E2"/>
  </w:style>
  <w:style w:type="paragraph" w:customStyle="1" w:styleId="CC0F9DA6A402414A92063BD6F799897A">
    <w:name w:val="CC0F9DA6A402414A92063BD6F799897A"/>
  </w:style>
  <w:style w:type="paragraph" w:customStyle="1" w:styleId="C6CF4DC3A52149F4850F9AA7F39BB649">
    <w:name w:val="C6CF4DC3A52149F4850F9AA7F39BB649"/>
  </w:style>
  <w:style w:type="paragraph" w:customStyle="1" w:styleId="269D2F4DC5D84FAC974C25FBE18053BB">
    <w:name w:val="269D2F4DC5D84FAC974C25FBE18053BB"/>
  </w:style>
  <w:style w:type="paragraph" w:customStyle="1" w:styleId="EE1E403D41EB40C9A1E4E51B58015068">
    <w:name w:val="EE1E403D41EB40C9A1E4E51B58015068"/>
  </w:style>
  <w:style w:type="paragraph" w:customStyle="1" w:styleId="486F41A9A8184EDCA03F64B4CC7FC127">
    <w:name w:val="486F41A9A8184EDCA03F64B4CC7FC127"/>
  </w:style>
  <w:style w:type="paragraph" w:customStyle="1" w:styleId="FB3DD9DBA6B245BA9E12ACABFA00D6EB">
    <w:name w:val="FB3DD9DBA6B245BA9E12ACABFA00D6EB"/>
  </w:style>
  <w:style w:type="paragraph" w:customStyle="1" w:styleId="F2394A3F20D4498DA7A7798DFABA6FF2">
    <w:name w:val="F2394A3F20D4498DA7A7798DFABA6FF2"/>
  </w:style>
  <w:style w:type="paragraph" w:customStyle="1" w:styleId="9BA950C959174D5BB1F56A117754366F">
    <w:name w:val="9BA950C959174D5BB1F56A117754366F"/>
  </w:style>
  <w:style w:type="paragraph" w:customStyle="1" w:styleId="8CC5577FCF624A0DBD0B68A70E62529A">
    <w:name w:val="8CC5577FCF624A0DBD0B68A70E62529A"/>
  </w:style>
  <w:style w:type="paragraph" w:customStyle="1" w:styleId="C936B6561D7D4410B09D138EC7A5F72E">
    <w:name w:val="C936B6561D7D4410B09D138EC7A5F72E"/>
  </w:style>
  <w:style w:type="paragraph" w:customStyle="1" w:styleId="F22DF57E8E6741DC82DD38DC45548745">
    <w:name w:val="F22DF57E8E6741DC82DD38DC45548745"/>
  </w:style>
  <w:style w:type="paragraph" w:customStyle="1" w:styleId="7F1A8A2A5FDA4BBA8E980B896E8B995C">
    <w:name w:val="7F1A8A2A5FDA4BBA8E980B896E8B995C"/>
  </w:style>
  <w:style w:type="paragraph" w:customStyle="1" w:styleId="FFFE4FF812924ACB896B534DF9159061">
    <w:name w:val="FFFE4FF812924ACB896B534DF9159061"/>
  </w:style>
  <w:style w:type="paragraph" w:customStyle="1" w:styleId="83CCE0BB3ABB4E6BAC3965389B9E495F">
    <w:name w:val="83CCE0BB3ABB4E6BAC3965389B9E495F"/>
  </w:style>
  <w:style w:type="paragraph" w:customStyle="1" w:styleId="DFD56FBAE90042C9A4EEA941C61103B2">
    <w:name w:val="DFD56FBAE90042C9A4EEA941C61103B2"/>
  </w:style>
  <w:style w:type="paragraph" w:customStyle="1" w:styleId="C2624882606349C5B8B3692916A31014">
    <w:name w:val="C2624882606349C5B8B3692916A31014"/>
  </w:style>
  <w:style w:type="paragraph" w:customStyle="1" w:styleId="220820A9ACF44838896E289FF56199B7">
    <w:name w:val="220820A9ACF44838896E289FF56199B7"/>
  </w:style>
  <w:style w:type="paragraph" w:customStyle="1" w:styleId="9DD96C5BD55F4978A0C500771267B6C1">
    <w:name w:val="9DD96C5BD55F4978A0C500771267B6C1"/>
  </w:style>
  <w:style w:type="paragraph" w:customStyle="1" w:styleId="ADC725AFDC64420A87A67E31559A1B91">
    <w:name w:val="ADC725AFDC64420A87A67E31559A1B91"/>
  </w:style>
  <w:style w:type="paragraph" w:customStyle="1" w:styleId="F2930EF1E2834C499243CBF576B31326">
    <w:name w:val="F2930EF1E2834C499243CBF576B31326"/>
  </w:style>
  <w:style w:type="paragraph" w:customStyle="1" w:styleId="9A1C51C0109944BC8369268C05882F19">
    <w:name w:val="9A1C51C0109944BC8369268C05882F19"/>
  </w:style>
  <w:style w:type="paragraph" w:customStyle="1" w:styleId="E844A58A9FA74BFEAB6B09B43A555883">
    <w:name w:val="E844A58A9FA74BFEAB6B09B43A555883"/>
  </w:style>
  <w:style w:type="paragraph" w:customStyle="1" w:styleId="D611CFCB37E54B7B96470819727C579E">
    <w:name w:val="D611CFCB37E54B7B96470819727C579E"/>
  </w:style>
  <w:style w:type="paragraph" w:customStyle="1" w:styleId="EE852FADD2A44DCFB0E876FE3D693F18">
    <w:name w:val="EE852FADD2A44DCFB0E876FE3D693F18"/>
  </w:style>
  <w:style w:type="paragraph" w:customStyle="1" w:styleId="5C73304659BF4330A9D3878F591E9E64">
    <w:name w:val="5C73304659BF4330A9D3878F591E9E64"/>
  </w:style>
  <w:style w:type="paragraph" w:customStyle="1" w:styleId="16F9CE0CE848404EBEFA52DEFB87FFA9">
    <w:name w:val="16F9CE0CE848404EBEFA52DEFB87FFA9"/>
  </w:style>
  <w:style w:type="paragraph" w:customStyle="1" w:styleId="B1A212FB52E649D990F584DBE4BA9A38">
    <w:name w:val="B1A212FB52E649D990F584DBE4BA9A38"/>
  </w:style>
  <w:style w:type="paragraph" w:customStyle="1" w:styleId="C101FAABBFB34E68BA59A4C8DC157BD1">
    <w:name w:val="C101FAABBFB34E68BA59A4C8DC157BD1"/>
  </w:style>
  <w:style w:type="paragraph" w:customStyle="1" w:styleId="FAF070BFF2B5482E9FA524511C5196E0">
    <w:name w:val="FAF070BFF2B5482E9FA524511C5196E0"/>
  </w:style>
  <w:style w:type="paragraph" w:customStyle="1" w:styleId="64849FC3BD494CFB908D50E09BB2B0D9">
    <w:name w:val="64849FC3BD494CFB908D50E09BB2B0D9"/>
  </w:style>
  <w:style w:type="paragraph" w:customStyle="1" w:styleId="ABC1C938C037469CA05FCB9E6E2DB3F4">
    <w:name w:val="ABC1C938C037469CA05FCB9E6E2DB3F4"/>
  </w:style>
  <w:style w:type="paragraph" w:customStyle="1" w:styleId="E9E5C67E48E04BBB998F65759DE1E521">
    <w:name w:val="E9E5C67E48E04BBB998F65759DE1E521"/>
  </w:style>
  <w:style w:type="paragraph" w:customStyle="1" w:styleId="79BF06820D2B403599592DFF92141912">
    <w:name w:val="79BF06820D2B403599592DFF92141912"/>
  </w:style>
  <w:style w:type="paragraph" w:customStyle="1" w:styleId="16DDA919AAC14351B1DAB3DB59056309">
    <w:name w:val="16DDA919AAC14351B1DAB3DB59056309"/>
  </w:style>
  <w:style w:type="paragraph" w:customStyle="1" w:styleId="EA1182698E64460C9B67DAB95977643E">
    <w:name w:val="EA1182698E64460C9B67DAB95977643E"/>
  </w:style>
  <w:style w:type="paragraph" w:customStyle="1" w:styleId="CED6DF0074D74A67A761BEBEAE663C3E">
    <w:name w:val="CED6DF0074D74A67A761BEBEAE663C3E"/>
  </w:style>
  <w:style w:type="paragraph" w:customStyle="1" w:styleId="9A17B9A5126042B0AD6FC34011B406BB">
    <w:name w:val="9A17B9A5126042B0AD6FC34011B406BB"/>
  </w:style>
  <w:style w:type="paragraph" w:customStyle="1" w:styleId="5551A13214044E22BD5043D7C29A16B5">
    <w:name w:val="5551A13214044E22BD5043D7C29A16B5"/>
  </w:style>
  <w:style w:type="paragraph" w:customStyle="1" w:styleId="7200E7D79715401DB6C0CC8079D0CC56">
    <w:name w:val="7200E7D79715401DB6C0CC8079D0CC56"/>
  </w:style>
  <w:style w:type="paragraph" w:customStyle="1" w:styleId="2AEEED33BC4E4FA9A39BA9985EC22F4D">
    <w:name w:val="2AEEED33BC4E4FA9A39BA9985EC22F4D"/>
  </w:style>
  <w:style w:type="paragraph" w:customStyle="1" w:styleId="6837526E442E46D684D8CD6B1890A894">
    <w:name w:val="6837526E442E46D684D8CD6B1890A894"/>
  </w:style>
  <w:style w:type="paragraph" w:customStyle="1" w:styleId="AF0DA1F3960A45769A69D81AB86F78C1">
    <w:name w:val="AF0DA1F3960A45769A69D81AB86F78C1"/>
  </w:style>
  <w:style w:type="paragraph" w:customStyle="1" w:styleId="E838EAE108404FF782E5054111E6417B">
    <w:name w:val="E838EAE108404FF782E5054111E6417B"/>
  </w:style>
  <w:style w:type="paragraph" w:customStyle="1" w:styleId="04AF4BB467E34C55AEB974BD732FA49B">
    <w:name w:val="04AF4BB467E34C55AEB974BD732FA49B"/>
  </w:style>
  <w:style w:type="paragraph" w:customStyle="1" w:styleId="5A37D6C97F9E497C9946ECB77FF028E8">
    <w:name w:val="5A37D6C97F9E497C9946ECB77FF028E8"/>
  </w:style>
  <w:style w:type="paragraph" w:customStyle="1" w:styleId="B1B04476C27745A197FC7E8C7E6F7460">
    <w:name w:val="B1B04476C27745A197FC7E8C7E6F7460"/>
  </w:style>
  <w:style w:type="paragraph" w:customStyle="1" w:styleId="0084388FA61F48249E1CC1A2EF6757F8">
    <w:name w:val="0084388FA61F48249E1CC1A2EF6757F8"/>
  </w:style>
  <w:style w:type="paragraph" w:customStyle="1" w:styleId="6A4A6B93AD344D0C96340DE719D9F844">
    <w:name w:val="6A4A6B93AD344D0C96340DE719D9F844"/>
  </w:style>
  <w:style w:type="paragraph" w:customStyle="1" w:styleId="6236998B644148D2AA70098BD33320C2">
    <w:name w:val="6236998B644148D2AA70098BD33320C2"/>
  </w:style>
  <w:style w:type="paragraph" w:customStyle="1" w:styleId="D2C7DC6C2032461BAECF44A68620BDB2">
    <w:name w:val="D2C7DC6C2032461BAECF44A68620BDB2"/>
  </w:style>
  <w:style w:type="paragraph" w:customStyle="1" w:styleId="87F87877C26D40299CCD81C62B45F9B2">
    <w:name w:val="87F87877C26D40299CCD81C62B45F9B2"/>
  </w:style>
  <w:style w:type="paragraph" w:customStyle="1" w:styleId="45BDEA56F35B4A4CB7CA640616D61FF0">
    <w:name w:val="45BDEA56F35B4A4CB7CA640616D61FF0"/>
  </w:style>
  <w:style w:type="paragraph" w:customStyle="1" w:styleId="D9A0290DDC584869A9702DB178C7E77A">
    <w:name w:val="D9A0290DDC584869A9702DB178C7E77A"/>
  </w:style>
  <w:style w:type="paragraph" w:customStyle="1" w:styleId="675C58B022C94A4BA0FFDE7723DAA2D6">
    <w:name w:val="675C58B022C94A4BA0FFDE7723DAA2D6"/>
  </w:style>
  <w:style w:type="paragraph" w:customStyle="1" w:styleId="B8221313E30541D4AE63D6C5EE1884F4">
    <w:name w:val="B8221313E30541D4AE63D6C5EE1884F4"/>
  </w:style>
  <w:style w:type="paragraph" w:customStyle="1" w:styleId="F183447D35134F2CBC2A772468D06C84">
    <w:name w:val="F183447D35134F2CBC2A772468D06C84"/>
  </w:style>
  <w:style w:type="paragraph" w:customStyle="1" w:styleId="6357AFE94AA54A3AB08863A106258135">
    <w:name w:val="6357AFE94AA54A3AB08863A106258135"/>
  </w:style>
  <w:style w:type="paragraph" w:customStyle="1" w:styleId="13ADB4726AB8416BA16C3FECE8D938A6">
    <w:name w:val="13ADB4726AB8416BA16C3FECE8D938A6"/>
  </w:style>
  <w:style w:type="paragraph" w:customStyle="1" w:styleId="E729719B06BE4D5D86BB23429A301F87">
    <w:name w:val="E729719B06BE4D5D86BB23429A301F87"/>
  </w:style>
  <w:style w:type="paragraph" w:customStyle="1" w:styleId="A0BEDDFDD4E14035BDFAD1B391106B92">
    <w:name w:val="A0BEDDFDD4E14035BDFAD1B391106B92"/>
  </w:style>
  <w:style w:type="paragraph" w:customStyle="1" w:styleId="7F1FBCC8AFCB4AB4BF1FC4FEFA4533AF">
    <w:name w:val="7F1FBCC8AFCB4AB4BF1FC4FEFA4533AF"/>
  </w:style>
  <w:style w:type="paragraph" w:customStyle="1" w:styleId="72C7212654FF4FB5942C42C724891F5B">
    <w:name w:val="72C7212654FF4FB5942C42C724891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Hedef kitle profil oluşturma planı</Template>
  <TotalTime>38</TotalTime>
  <Pages>5</Pages>
  <Words>402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14067019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FILTERING ECG SIGNAL</dc:title>
  <dc:subject>Sıgnal processıng project #2</dc:subject>
  <dc:creator>Anıl öztürk</dc:creator>
  <cp:keywords>ANIL Öztürk</cp:keywords>
  <dc:description/>
  <cp:lastModifiedBy>ANIL ÖZTÜRK</cp:lastModifiedBy>
  <cp:revision>1</cp:revision>
  <dcterms:created xsi:type="dcterms:W3CDTF">2017-12-29T01:04:00Z</dcterms:created>
  <dcterms:modified xsi:type="dcterms:W3CDTF">2017-12-29T01:42:00Z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